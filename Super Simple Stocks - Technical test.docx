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AA" w:rsidRDefault="00832DDB" w:rsidP="00832DDB">
      <w:pPr>
        <w:pStyle w:val="Heading3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>source code that will</w:t>
      </w:r>
      <w:r w:rsidR="00F03DB7">
        <w:t xml:space="preserve"> </w:t>
      </w:r>
      <w:r>
        <w:t>:</w:t>
      </w:r>
      <w:r w:rsidR="00257722">
        <w:t>-</w:t>
      </w:r>
    </w:p>
    <w:p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:rsidR="0003443E" w:rsidRDefault="00832DDB" w:rsidP="00FD6DCA">
      <w:pPr>
        <w:pStyle w:val="ListParagraph"/>
        <w:numPr>
          <w:ilvl w:val="2"/>
          <w:numId w:val="3"/>
        </w:numPr>
      </w:pPr>
      <w:r>
        <w:t>calculate the dividend yield</w:t>
      </w:r>
    </w:p>
    <w:p w:rsidR="00832DDB" w:rsidRDefault="0003443E" w:rsidP="00FD6DCA">
      <w:pPr>
        <w:pStyle w:val="ListParagraph"/>
        <w:numPr>
          <w:ilvl w:val="2"/>
          <w:numId w:val="3"/>
        </w:numPr>
      </w:pPr>
      <w:r>
        <w:t xml:space="preserve">calculate the </w:t>
      </w:r>
      <w:r w:rsidR="00534D87">
        <w:t>P/E Ratio</w:t>
      </w:r>
    </w:p>
    <w:p w:rsidR="0003443E" w:rsidRDefault="0003443E" w:rsidP="00FD6DCA">
      <w:pPr>
        <w:pStyle w:val="ListParagraph"/>
        <w:numPr>
          <w:ilvl w:val="2"/>
          <w:numId w:val="3"/>
        </w:numPr>
      </w:pPr>
      <w:r>
        <w:t xml:space="preserve">record a </w:t>
      </w:r>
      <w:r w:rsidR="00A67DEA">
        <w:t>trade</w:t>
      </w:r>
      <w:r>
        <w:t>, with timestamp, quantity of shares, buy or sell indicator and price</w:t>
      </w:r>
    </w:p>
    <w:p w:rsidR="0003443E" w:rsidRDefault="00A67DEA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 w:rsidR="00F03DB7">
        <w:t>Stock</w:t>
      </w:r>
      <w:r w:rsidR="008571AD">
        <w:t xml:space="preserve"> Price </w:t>
      </w:r>
      <w:r>
        <w:t xml:space="preserve">based on trades recorded </w:t>
      </w:r>
      <w:r w:rsidR="008571AD">
        <w:t xml:space="preserve">in </w:t>
      </w:r>
      <w:r>
        <w:t>p</w:t>
      </w:r>
      <w:r w:rsidR="008571AD">
        <w:t xml:space="preserve">ast </w:t>
      </w:r>
      <w:r>
        <w:t>15</w:t>
      </w:r>
      <w:r w:rsidR="008571AD">
        <w:t xml:space="preserve"> minutes</w:t>
      </w:r>
    </w:p>
    <w:p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>E All Share Index using the geometric mean of prices</w:t>
      </w:r>
      <w:r>
        <w:t xml:space="preserve"> for all stocks</w:t>
      </w:r>
    </w:p>
    <w:p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:rsidR="002C4249" w:rsidRDefault="00531EBC" w:rsidP="002C4249">
      <w:pPr>
        <w:pStyle w:val="ListParagraph"/>
        <w:numPr>
          <w:ilvl w:val="0"/>
          <w:numId w:val="5"/>
        </w:numPr>
      </w:pPr>
      <w:r w:rsidRPr="00531EBC">
        <w:t>Written in one of these languages:</w:t>
      </w:r>
    </w:p>
    <w:p w:rsidR="002C4249" w:rsidRDefault="00531EBC" w:rsidP="002C4249">
      <w:pPr>
        <w:pStyle w:val="ListParagraph"/>
        <w:numPr>
          <w:ilvl w:val="1"/>
          <w:numId w:val="5"/>
        </w:numPr>
      </w:pPr>
      <w:r w:rsidRPr="002C4249">
        <w:t>Java, C#, C++, Python</w:t>
      </w:r>
    </w:p>
    <w:p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 or GUI is required, all data need only be held in memory</w:t>
      </w:r>
    </w:p>
    <w:p w:rsidR="00C34FAA" w:rsidRPr="00257722" w:rsidRDefault="006969CE" w:rsidP="002C4249">
      <w:pPr>
        <w:pStyle w:val="ListParagraph"/>
        <w:numPr>
          <w:ilvl w:val="0"/>
          <w:numId w:val="5"/>
        </w:numPr>
      </w:pPr>
      <w:r w:rsidRPr="00A67DEA">
        <w:t>Formulas and data provided are simplified representations for the purpose of this exercis</w:t>
      </w:r>
      <w:r w:rsidR="002C4249" w:rsidRPr="00A67DEA">
        <w:t>e</w:t>
      </w:r>
    </w:p>
    <w:p w:rsidR="00257722" w:rsidRDefault="00257722" w:rsidP="00257722">
      <w:pPr>
        <w:pStyle w:val="Heading3"/>
      </w:pPr>
      <w:r>
        <w:t>Table1. Sample data from the Global Beverage Corporation Exchange</w:t>
      </w:r>
    </w:p>
    <w:p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:rsidR="00257722" w:rsidRDefault="00A5698C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Ticker 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:rsidR="00257722" w:rsidRDefault="00A5698C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Ticker Price</m:t>
                    </m:r>
                  </m:den>
                </m:f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5698C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Ticker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:rsidR="00257722" w:rsidRDefault="00A5698C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F03DB7" w:rsidP="00035489">
            <w:r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5698C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:rsidR="00257722" w:rsidRDefault="00257722" w:rsidP="00257722"/>
    <w:p w:rsidR="00257722" w:rsidRPr="00257722" w:rsidRDefault="00257722" w:rsidP="00257722"/>
    <w:sectPr w:rsidR="00257722" w:rsidRPr="00257722" w:rsidSect="00D15293">
      <w:headerReference w:type="default" r:id="rId11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3C2" w:rsidRDefault="002323C2" w:rsidP="00D15293">
      <w:pPr>
        <w:spacing w:after="0" w:line="240" w:lineRule="auto"/>
      </w:pPr>
      <w:r>
        <w:separator/>
      </w:r>
    </w:p>
  </w:endnote>
  <w:endnote w:type="continuationSeparator" w:id="0">
    <w:p w:rsidR="002323C2" w:rsidRDefault="002323C2" w:rsidP="00D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3C2" w:rsidRDefault="002323C2" w:rsidP="00D15293">
      <w:pPr>
        <w:spacing w:after="0" w:line="240" w:lineRule="auto"/>
      </w:pPr>
      <w:r>
        <w:separator/>
      </w:r>
    </w:p>
  </w:footnote>
  <w:footnote w:type="continuationSeparator" w:id="0">
    <w:p w:rsidR="002323C2" w:rsidRDefault="002323C2" w:rsidP="00D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293" w:rsidRDefault="00D15293" w:rsidP="00D15293">
    <w:pPr>
      <w:pStyle w:val="Heading1"/>
    </w:pPr>
    <w:r>
      <w:t>Assignment – Super Simple Stocks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03"/>
    <w:rsid w:val="0003443E"/>
    <w:rsid w:val="00165277"/>
    <w:rsid w:val="001E3577"/>
    <w:rsid w:val="002313AB"/>
    <w:rsid w:val="002323C2"/>
    <w:rsid w:val="00240381"/>
    <w:rsid w:val="00257722"/>
    <w:rsid w:val="002C4249"/>
    <w:rsid w:val="003840C2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8385F"/>
    <w:rsid w:val="007A792D"/>
    <w:rsid w:val="00832DDB"/>
    <w:rsid w:val="008571AD"/>
    <w:rsid w:val="009D064C"/>
    <w:rsid w:val="009F6662"/>
    <w:rsid w:val="00A5698C"/>
    <w:rsid w:val="00A65067"/>
    <w:rsid w:val="00A67DEA"/>
    <w:rsid w:val="00A70C73"/>
    <w:rsid w:val="00A7555E"/>
    <w:rsid w:val="00A86C55"/>
    <w:rsid w:val="00B10C7D"/>
    <w:rsid w:val="00BE3B28"/>
    <w:rsid w:val="00C34FAA"/>
    <w:rsid w:val="00C76F64"/>
    <w:rsid w:val="00CB1FDF"/>
    <w:rsid w:val="00CB5489"/>
    <w:rsid w:val="00CD0D3C"/>
    <w:rsid w:val="00D15293"/>
    <w:rsid w:val="00D53B23"/>
    <w:rsid w:val="00D53D03"/>
    <w:rsid w:val="00E04B13"/>
    <w:rsid w:val="00E2590F"/>
    <w:rsid w:val="00EE36E4"/>
    <w:rsid w:val="00F03DB7"/>
    <w:rsid w:val="00F45AB6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BD79CB922041B2EB19408378239B" ma:contentTypeVersion="0" ma:contentTypeDescription="Create a new document." ma:contentTypeScope="" ma:versionID="dfd50ee6909160d615b1aadec8cf0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FC979-5DFC-46BE-8D7E-9D941D03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AADEF-D048-4AB5-8953-DFF55EA54B31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916DC0ED</Template>
  <TotalTime>0</TotalTime>
  <Pages>1</Pages>
  <Words>185</Words>
  <Characters>1055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Guide</vt:lpstr>
    </vt:vector>
  </TitlesOfParts>
  <Company>JPMorgan Chase and Co.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Guide</dc:title>
  <dc:creator>Jeffrey R Burrows</dc:creator>
  <cp:lastModifiedBy>colin.manson</cp:lastModifiedBy>
  <cp:revision>2</cp:revision>
  <dcterms:created xsi:type="dcterms:W3CDTF">2015-06-15T15:08:00Z</dcterms:created>
  <dcterms:modified xsi:type="dcterms:W3CDTF">2015-06-15T15:08:00Z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0x0101009A47BD79CB922041B2EB19408378239B</vt:lpwstr>
  </property>
  <property fmtid="{D5CDD505-2E9C-101B-9397-08002B2CF9AE}" pid="3" name="_dlc_DocIdItemGuid">
    <vt:lpwstr>4f0dde02-2b9c-4118-acd0-03769a530023</vt:lpwstr>
  </property>
</Properties>
</file>